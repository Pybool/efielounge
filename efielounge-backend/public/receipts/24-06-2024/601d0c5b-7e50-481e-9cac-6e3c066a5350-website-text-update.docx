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860A" w14:textId="77777777" w:rsidR="00FC490B" w:rsidRPr="007F4D65" w:rsidRDefault="00FD7732" w:rsidP="007F4D65">
      <w:pPr>
        <w:jc w:val="center"/>
        <w:rPr>
          <w:b/>
          <w:bCs/>
        </w:rPr>
      </w:pPr>
      <w:r w:rsidRPr="007F4D65">
        <w:rPr>
          <w:b/>
          <w:bCs/>
        </w:rPr>
        <w:t>MICOLLI FILMS WEBSITE RECONSTRUCTION</w:t>
      </w:r>
    </w:p>
    <w:p w14:paraId="073F38B4" w14:textId="77777777" w:rsidR="00FD7732" w:rsidRPr="007F4D65" w:rsidRDefault="00FD7732">
      <w:pPr>
        <w:rPr>
          <w:b/>
          <w:bCs/>
        </w:rPr>
      </w:pPr>
    </w:p>
    <w:p w14:paraId="1F6F09AA" w14:textId="77777777" w:rsidR="007F4D65" w:rsidRPr="007F4D65" w:rsidRDefault="007F4D65">
      <w:pPr>
        <w:rPr>
          <w:b/>
          <w:bCs/>
        </w:rPr>
      </w:pPr>
      <w:r w:rsidRPr="007F4D65">
        <w:rPr>
          <w:b/>
          <w:bCs/>
        </w:rPr>
        <w:t xml:space="preserve">The </w:t>
      </w:r>
      <w:r>
        <w:rPr>
          <w:b/>
          <w:bCs/>
        </w:rPr>
        <w:t>Pages (tab)</w:t>
      </w:r>
    </w:p>
    <w:p w14:paraId="01D2820C" w14:textId="77777777" w:rsidR="007F4D65" w:rsidRDefault="007F4D65"/>
    <w:p w14:paraId="03D3BE2F" w14:textId="77777777" w:rsidR="007F4D65" w:rsidRDefault="007F4D65" w:rsidP="007F4D65">
      <w:r>
        <w:t>Home</w:t>
      </w:r>
    </w:p>
    <w:p w14:paraId="6D33D0EA" w14:textId="77777777" w:rsidR="007F4D65" w:rsidRDefault="007F4D65" w:rsidP="007F4D65">
      <w:r>
        <w:t xml:space="preserve">About </w:t>
      </w:r>
    </w:p>
    <w:p w14:paraId="77E2888C" w14:textId="77777777" w:rsidR="007F4D65" w:rsidRDefault="007F4D65" w:rsidP="007F4D65">
      <w:r>
        <w:t>Wedding Films</w:t>
      </w:r>
    </w:p>
    <w:p w14:paraId="489D54FA" w14:textId="77777777" w:rsidR="007F4D65" w:rsidRDefault="007F4D65" w:rsidP="007F4D65">
      <w:r>
        <w:t>Our Package</w:t>
      </w:r>
    </w:p>
    <w:p w14:paraId="48C740DD" w14:textId="45F3E789" w:rsidR="007F4D65" w:rsidRDefault="007F4D65" w:rsidP="007F4D65">
      <w:r>
        <w:t xml:space="preserve">Testimonial </w:t>
      </w:r>
    </w:p>
    <w:p w14:paraId="1F102EB0" w14:textId="77777777" w:rsidR="007F4D65" w:rsidRDefault="007F4D65" w:rsidP="007F4D65">
      <w:r>
        <w:t>Contact Us</w:t>
      </w:r>
    </w:p>
    <w:p w14:paraId="4ADBC597" w14:textId="77777777" w:rsidR="007F4D65" w:rsidRDefault="007F4D65"/>
    <w:p w14:paraId="6C381FC6" w14:textId="77777777" w:rsidR="007F4D65" w:rsidRDefault="007F4D65"/>
    <w:p w14:paraId="4027DAAD" w14:textId="77777777" w:rsidR="007F4D65" w:rsidRDefault="007F4D65"/>
    <w:p w14:paraId="53FD007A" w14:textId="77777777" w:rsidR="00FD7732" w:rsidRDefault="00FD7732">
      <w:r w:rsidRPr="009C3704">
        <w:rPr>
          <w:b/>
          <w:bCs/>
        </w:rPr>
        <w:t>HOME PAGE</w:t>
      </w:r>
      <w:r>
        <w:t>:</w:t>
      </w:r>
      <w:r w:rsidR="003F5A3F">
        <w:t xml:space="preserve"> UK </w:t>
      </w:r>
      <w:r w:rsidR="00E22A5D">
        <w:t xml:space="preserve">&amp; International </w:t>
      </w:r>
    </w:p>
    <w:p w14:paraId="2C083C29" w14:textId="77777777" w:rsidR="00FD7732" w:rsidRDefault="007F4D65">
      <w:r>
        <w:t>(include picture in the background)</w:t>
      </w:r>
    </w:p>
    <w:p w14:paraId="52F8C3B1" w14:textId="77777777" w:rsidR="00BF4D90" w:rsidRDefault="00BF4D90" w:rsidP="00D105FA">
      <w:pPr>
        <w:pStyle w:val="NormalWeb"/>
        <w:rPr>
          <w:rFonts w:ascii="Segoe UI" w:hAnsi="Segoe UI" w:cs="Segoe UI"/>
          <w:color w:val="000000"/>
          <w:sz w:val="27"/>
          <w:szCs w:val="27"/>
        </w:rPr>
      </w:pPr>
      <w:r>
        <w:rPr>
          <w:rFonts w:ascii="Segoe UI" w:hAnsi="Segoe UI" w:cs="Segoe UI"/>
          <w:color w:val="000000"/>
          <w:sz w:val="27"/>
          <w:szCs w:val="27"/>
        </w:rPr>
        <w:t>Home page</w:t>
      </w:r>
      <w:r w:rsidR="007F4D65">
        <w:rPr>
          <w:rFonts w:ascii="Segoe UI" w:hAnsi="Segoe UI" w:cs="Segoe UI"/>
          <w:color w:val="000000"/>
          <w:sz w:val="27"/>
          <w:szCs w:val="27"/>
        </w:rPr>
        <w:t xml:space="preserve"> (text</w:t>
      </w:r>
      <w:r w:rsidR="00CF4DBB">
        <w:rPr>
          <w:rFonts w:ascii="Segoe UI" w:hAnsi="Segoe UI" w:cs="Segoe UI"/>
          <w:color w:val="000000"/>
          <w:sz w:val="27"/>
          <w:szCs w:val="27"/>
        </w:rPr>
        <w:t xml:space="preserve"> and picture</w:t>
      </w:r>
      <w:r w:rsidR="007F4D65">
        <w:rPr>
          <w:rFonts w:ascii="Segoe UI" w:hAnsi="Segoe UI" w:cs="Segoe UI"/>
          <w:color w:val="000000"/>
          <w:sz w:val="27"/>
          <w:szCs w:val="27"/>
        </w:rPr>
        <w:t>)</w:t>
      </w:r>
    </w:p>
    <w:p w14:paraId="2C782C20" w14:textId="77777777" w:rsidR="00FD7732" w:rsidRPr="007E0DAE" w:rsidRDefault="007E0DAE">
      <w:pPr>
        <w:rPr>
          <w:rFonts w:ascii="Calibri" w:hAnsi="Calibri" w:cs="Calibri"/>
        </w:rPr>
      </w:pPr>
      <w:proofErr w:type="spellStart"/>
      <w:r w:rsidRPr="007E0DAE">
        <w:rPr>
          <w:rFonts w:ascii="Calibri" w:eastAsia="Times New Roman" w:hAnsi="Calibri" w:cs="Calibri"/>
          <w:color w:val="000000"/>
          <w:kern w:val="0"/>
          <w:sz w:val="27"/>
          <w:szCs w:val="27"/>
          <w:lang w:eastAsia="en-GB"/>
          <w14:ligatures w14:val="none"/>
        </w:rPr>
        <w:t>Micolli</w:t>
      </w:r>
      <w:proofErr w:type="spellEnd"/>
      <w:r w:rsidRPr="007E0DAE">
        <w:rPr>
          <w:rFonts w:ascii="Calibri" w:eastAsia="Times New Roman" w:hAnsi="Calibri" w:cs="Calibri"/>
          <w:color w:val="000000"/>
          <w:kern w:val="0"/>
          <w:sz w:val="27"/>
          <w:szCs w:val="27"/>
          <w:lang w:eastAsia="en-GB"/>
          <w14:ligatures w14:val="none"/>
        </w:rPr>
        <w:t xml:space="preserve"> Films excels in cinematic wedding films, blending compelling visuals with documentary-style storytelling and narration, committed to crafting attractive, smooth videos that capture true love stories.</w:t>
      </w:r>
    </w:p>
    <w:p w14:paraId="1941A4C3" w14:textId="77777777" w:rsidR="00D105FA" w:rsidRDefault="00D105FA"/>
    <w:p w14:paraId="065A9E37" w14:textId="77777777" w:rsidR="00D105FA" w:rsidRPr="009C3704" w:rsidRDefault="00D105FA">
      <w:pPr>
        <w:rPr>
          <w:b/>
          <w:bCs/>
        </w:rPr>
      </w:pPr>
    </w:p>
    <w:p w14:paraId="5D74617F" w14:textId="77777777" w:rsidR="00D105FA" w:rsidRPr="009C3704" w:rsidRDefault="00D105FA">
      <w:pPr>
        <w:rPr>
          <w:b/>
          <w:bCs/>
        </w:rPr>
      </w:pPr>
      <w:r w:rsidRPr="009C3704">
        <w:rPr>
          <w:b/>
          <w:bCs/>
        </w:rPr>
        <w:t xml:space="preserve">About </w:t>
      </w:r>
      <w:r w:rsidR="00A42717" w:rsidRPr="009C3704">
        <w:rPr>
          <w:b/>
          <w:bCs/>
        </w:rPr>
        <w:t>us</w:t>
      </w:r>
    </w:p>
    <w:p w14:paraId="54CD23D8" w14:textId="77777777" w:rsidR="00BA3AE0" w:rsidRDefault="00BA3AE0"/>
    <w:p w14:paraId="5CE50616" w14:textId="77777777" w:rsidR="00452DE0" w:rsidRPr="007E0DAE" w:rsidRDefault="179103B0">
      <w:pPr>
        <w:rPr>
          <w:sz w:val="28"/>
          <w:szCs w:val="28"/>
        </w:rPr>
      </w:pPr>
      <w:r w:rsidRPr="179103B0">
        <w:rPr>
          <w:sz w:val="28"/>
          <w:szCs w:val="28"/>
        </w:rPr>
        <w:t>Having work</w:t>
      </w:r>
      <w:r w:rsidR="00467CDF">
        <w:rPr>
          <w:sz w:val="28"/>
          <w:szCs w:val="28"/>
        </w:rPr>
        <w:t>ed in</w:t>
      </w:r>
      <w:r w:rsidRPr="179103B0">
        <w:rPr>
          <w:sz w:val="28"/>
          <w:szCs w:val="28"/>
        </w:rPr>
        <w:t xml:space="preserve"> diverse career</w:t>
      </w:r>
      <w:r w:rsidR="00467CDF">
        <w:rPr>
          <w:sz w:val="28"/>
          <w:szCs w:val="28"/>
        </w:rPr>
        <w:t>s</w:t>
      </w:r>
      <w:r w:rsidRPr="179103B0">
        <w:rPr>
          <w:sz w:val="28"/>
          <w:szCs w:val="28"/>
        </w:rPr>
        <w:t xml:space="preserve"> in TV,</w:t>
      </w:r>
      <w:r w:rsidR="00467CDF">
        <w:rPr>
          <w:sz w:val="28"/>
          <w:szCs w:val="28"/>
        </w:rPr>
        <w:t xml:space="preserve"> ranging from</w:t>
      </w:r>
      <w:r w:rsidRPr="179103B0">
        <w:rPr>
          <w:sz w:val="28"/>
          <w:szCs w:val="28"/>
        </w:rPr>
        <w:t xml:space="preserve"> covering sports and commercials</w:t>
      </w:r>
      <w:r w:rsidR="00467CDF">
        <w:rPr>
          <w:sz w:val="28"/>
          <w:szCs w:val="28"/>
        </w:rPr>
        <w:t xml:space="preserve"> to</w:t>
      </w:r>
      <w:r w:rsidRPr="179103B0">
        <w:rPr>
          <w:sz w:val="28"/>
          <w:szCs w:val="28"/>
        </w:rPr>
        <w:t xml:space="preserve"> </w:t>
      </w:r>
      <w:r w:rsidR="00467CDF">
        <w:rPr>
          <w:sz w:val="28"/>
          <w:szCs w:val="28"/>
        </w:rPr>
        <w:t>t</w:t>
      </w:r>
      <w:r w:rsidRPr="179103B0">
        <w:rPr>
          <w:sz w:val="28"/>
          <w:szCs w:val="28"/>
        </w:rPr>
        <w:t>ransitioning to wedding cinematographer w</w:t>
      </w:r>
      <w:r w:rsidR="00BE152A">
        <w:rPr>
          <w:sz w:val="28"/>
          <w:szCs w:val="28"/>
        </w:rPr>
        <w:t>hich was</w:t>
      </w:r>
      <w:r w:rsidRPr="179103B0">
        <w:rPr>
          <w:sz w:val="28"/>
          <w:szCs w:val="28"/>
        </w:rPr>
        <w:t xml:space="preserve"> initially a hobby that soon became a passion. </w:t>
      </w:r>
      <w:r w:rsidR="00BE152A">
        <w:rPr>
          <w:sz w:val="28"/>
          <w:szCs w:val="28"/>
        </w:rPr>
        <w:t>I have</w:t>
      </w:r>
      <w:r w:rsidRPr="179103B0">
        <w:rPr>
          <w:sz w:val="28"/>
          <w:szCs w:val="28"/>
        </w:rPr>
        <w:t xml:space="preserve"> a strong admiration for cinema, my inspiration came from notable cinematographers, striving to produce the best possible</w:t>
      </w:r>
      <w:r w:rsidR="00381B54">
        <w:rPr>
          <w:sz w:val="28"/>
          <w:szCs w:val="28"/>
        </w:rPr>
        <w:t xml:space="preserve"> videos</w:t>
      </w:r>
      <w:r w:rsidRPr="179103B0">
        <w:rPr>
          <w:sz w:val="28"/>
          <w:szCs w:val="28"/>
        </w:rPr>
        <w:t xml:space="preserve"> we have seen. My goal is to capture and convey authentic love stories through a documentary-style approach with narrative elements, ensuring each film is of high quality and tailored to each couple’s unique personality.</w:t>
      </w:r>
    </w:p>
    <w:p w14:paraId="5927540E" w14:textId="77777777" w:rsidR="00452DE0" w:rsidRDefault="00452DE0"/>
    <w:p w14:paraId="54D083A9" w14:textId="77777777" w:rsidR="00452DE0" w:rsidRDefault="00452DE0"/>
    <w:p w14:paraId="5E57DDC8" w14:textId="77777777" w:rsidR="00452DE0" w:rsidRDefault="00452DE0"/>
    <w:p w14:paraId="6BE4375E" w14:textId="77777777" w:rsidR="00D105FA" w:rsidRDefault="00BA3AE0">
      <w:r>
        <w:t>Testimonial (Tab) (</w:t>
      </w:r>
      <w:r w:rsidR="00D105FA">
        <w:t>What client says)</w:t>
      </w:r>
    </w:p>
    <w:p w14:paraId="2D2CF8B3" w14:textId="77777777" w:rsidR="003F5A3F" w:rsidRDefault="007F4D65">
      <w:r>
        <w:t xml:space="preserve">I will send some picture of past client for this when necessary </w:t>
      </w:r>
      <w:proofErr w:type="gramStart"/>
      <w:r>
        <w:t>and also</w:t>
      </w:r>
      <w:proofErr w:type="gramEnd"/>
      <w:r>
        <w:t xml:space="preserve"> client testimonial. </w:t>
      </w:r>
    </w:p>
    <w:p w14:paraId="314DC611" w14:textId="77777777" w:rsidR="007F4D65" w:rsidRDefault="007F4D65"/>
    <w:p w14:paraId="0FB44841" w14:textId="77777777" w:rsidR="007F4D65" w:rsidRDefault="007F4D65"/>
    <w:p w14:paraId="1244A36F" w14:textId="77777777" w:rsidR="003F5A3F" w:rsidRDefault="003F5A3F">
      <w:r>
        <w:t xml:space="preserve">Our Packages </w:t>
      </w:r>
    </w:p>
    <w:p w14:paraId="6E3E872E" w14:textId="77777777" w:rsidR="003F5A3F" w:rsidRDefault="179103B0">
      <w:r>
        <w:t xml:space="preserve">We have designed our package(s) to suit our clients. </w:t>
      </w:r>
    </w:p>
    <w:p w14:paraId="6FD4CFD7" w14:textId="77777777" w:rsidR="003F5A3F" w:rsidRDefault="003F5A3F"/>
    <w:p w14:paraId="52366D1B" w14:textId="77777777" w:rsidR="007F4D65" w:rsidRDefault="179103B0" w:rsidP="003F5A3F">
      <w:r>
        <w:t xml:space="preserve">(use graphics and text) in this tab, I would like to use some graphics that would differentiate our packages (Not sure how you will do this) But I have the name of the packages. </w:t>
      </w:r>
    </w:p>
    <w:p w14:paraId="0D048458" w14:textId="77777777" w:rsidR="179103B0" w:rsidRDefault="179103B0" w:rsidP="179103B0">
      <w:pPr>
        <w:rPr>
          <w:b/>
          <w:bCs/>
        </w:rPr>
      </w:pPr>
    </w:p>
    <w:p w14:paraId="0155EE27" w14:textId="77777777" w:rsidR="179103B0" w:rsidRDefault="179103B0" w:rsidP="179103B0">
      <w:pPr>
        <w:rPr>
          <w:b/>
          <w:bCs/>
        </w:rPr>
      </w:pPr>
    </w:p>
    <w:p w14:paraId="589DFAE6" w14:textId="77777777" w:rsidR="00A704CD" w:rsidRPr="00526E77" w:rsidRDefault="00A704CD" w:rsidP="003F5A3F">
      <w:pPr>
        <w:rPr>
          <w:b/>
          <w:bCs/>
        </w:rPr>
      </w:pPr>
      <w:r w:rsidRPr="00526E77">
        <w:rPr>
          <w:b/>
          <w:bCs/>
        </w:rPr>
        <w:t>Mercedes (package)</w:t>
      </w:r>
    </w:p>
    <w:p w14:paraId="3FAF3441" w14:textId="77777777" w:rsidR="00526E77" w:rsidRDefault="00526E77" w:rsidP="003F5A3F"/>
    <w:p w14:paraId="3F7479BB" w14:textId="77777777" w:rsidR="006138CE" w:rsidRDefault="00526E77" w:rsidP="179103B0">
      <w:pPr>
        <w:rPr>
          <w:rFonts w:ascii="Segoe UI" w:hAnsi="Segoe UI" w:cs="Segoe UI"/>
          <w:color w:val="0D0D0D" w:themeColor="text1" w:themeTint="F2"/>
        </w:rPr>
      </w:pPr>
      <w:r>
        <w:rPr>
          <w:rFonts w:ascii="Segoe UI" w:hAnsi="Segoe UI" w:cs="Segoe UI"/>
          <w:color w:val="0D0D0D"/>
          <w:shd w:val="clear" w:color="auto" w:fill="FFFFFF"/>
        </w:rPr>
        <w:t xml:space="preserve">The Mercedes package is for our client who prefers a more intimate wedding celebration. With a mix of ingenuity, meticulous planning, and an eye for detail to capture every moment, this package aims to deliver a </w:t>
      </w:r>
      <w:r w:rsidR="179103B0" w:rsidRPr="179103B0">
        <w:rPr>
          <w:rFonts w:ascii="Segoe UI" w:hAnsi="Segoe UI" w:cs="Segoe UI"/>
          <w:color w:val="0D0D0D" w:themeColor="text1" w:themeTint="F2"/>
        </w:rPr>
        <w:t>captivating wedding film</w:t>
      </w:r>
      <w:r>
        <w:rPr>
          <w:rFonts w:ascii="Segoe UI" w:hAnsi="Segoe UI" w:cs="Segoe UI"/>
          <w:color w:val="0D0D0D"/>
          <w:shd w:val="clear" w:color="auto" w:fill="FFFFFF"/>
        </w:rPr>
        <w:t xml:space="preserve">: </w:t>
      </w:r>
    </w:p>
    <w:p w14:paraId="726EC5C9" w14:textId="77777777" w:rsidR="006138CE" w:rsidRDefault="006138CE" w:rsidP="179103B0">
      <w:pPr>
        <w:rPr>
          <w:rFonts w:ascii="Segoe UI" w:hAnsi="Segoe UI" w:cs="Segoe UI"/>
          <w:color w:val="0D0D0D" w:themeColor="text1" w:themeTint="F2"/>
        </w:rPr>
      </w:pPr>
    </w:p>
    <w:p w14:paraId="1EA69B78" w14:textId="77777777" w:rsidR="006138CE" w:rsidRDefault="00526E77" w:rsidP="179103B0">
      <w:pPr>
        <w:rPr>
          <w:rFonts w:ascii="Segoe UI" w:hAnsi="Segoe UI" w:cs="Segoe UI"/>
          <w:color w:val="0D0D0D" w:themeColor="text1" w:themeTint="F2"/>
        </w:rPr>
      </w:pPr>
      <w:r w:rsidRPr="179103B0">
        <w:rPr>
          <w:rFonts w:ascii="Segoe UI" w:hAnsi="Segoe UI" w:cs="Segoe UI"/>
          <w:b/>
          <w:bCs/>
          <w:color w:val="0D0D0D"/>
          <w:shd w:val="clear" w:color="auto" w:fill="FFFFFF"/>
        </w:rPr>
        <w:t>What's Included:</w:t>
      </w:r>
    </w:p>
    <w:p w14:paraId="78A71059" w14:textId="77777777" w:rsidR="006138CE" w:rsidRDefault="00526E77" w:rsidP="179103B0">
      <w:pPr>
        <w:rPr>
          <w:rFonts w:ascii="Segoe UI" w:hAnsi="Segoe UI" w:cs="Segoe UI"/>
          <w:color w:val="0D0D0D" w:themeColor="text1" w:themeTint="F2"/>
        </w:rPr>
      </w:pPr>
      <w:r>
        <w:rPr>
          <w:rFonts w:ascii="Segoe UI" w:hAnsi="Segoe UI" w:cs="Segoe UI"/>
          <w:color w:val="0D0D0D"/>
          <w:shd w:val="clear" w:color="auto" w:fill="FFFFFF"/>
        </w:rPr>
        <w:t>1 videographer</w:t>
      </w:r>
    </w:p>
    <w:p w14:paraId="3C2B2AA8" w14:textId="77777777" w:rsidR="006138CE" w:rsidRDefault="00526E77" w:rsidP="179103B0">
      <w:pPr>
        <w:rPr>
          <w:rFonts w:ascii="Segoe UI" w:hAnsi="Segoe UI" w:cs="Segoe UI"/>
          <w:color w:val="0D0D0D" w:themeColor="text1" w:themeTint="F2"/>
        </w:rPr>
      </w:pPr>
      <w:r>
        <w:rPr>
          <w:rFonts w:ascii="Segoe UI" w:hAnsi="Segoe UI" w:cs="Segoe UI"/>
          <w:color w:val="0D0D0D"/>
          <w:shd w:val="clear" w:color="auto" w:fill="FFFFFF"/>
        </w:rPr>
        <w:t>Wedding prep with the Bride &amp; Groom. (Applies if they’re in the same location) Wedding Ceremony</w:t>
      </w:r>
      <w:r w:rsidR="006138CE">
        <w:rPr>
          <w:rFonts w:ascii="Segoe UI" w:hAnsi="Segoe UI" w:cs="Segoe UI"/>
          <w:color w:val="0D0D0D"/>
          <w:shd w:val="clear" w:color="auto" w:fill="FFFFFF"/>
        </w:rPr>
        <w:t xml:space="preserve">, </w:t>
      </w:r>
    </w:p>
    <w:p w14:paraId="5F10407A" w14:textId="77777777" w:rsidR="006138CE" w:rsidRDefault="006138CE" w:rsidP="179103B0">
      <w:pPr>
        <w:rPr>
          <w:rFonts w:ascii="Segoe UI" w:hAnsi="Segoe UI" w:cs="Segoe UI"/>
          <w:color w:val="0D0D0D" w:themeColor="text1" w:themeTint="F2"/>
        </w:rPr>
      </w:pPr>
      <w:r>
        <w:rPr>
          <w:rFonts w:ascii="Segoe UI" w:hAnsi="Segoe UI" w:cs="Segoe UI"/>
          <w:color w:val="0D0D0D"/>
          <w:shd w:val="clear" w:color="auto" w:fill="FFFFFF"/>
        </w:rPr>
        <w:t xml:space="preserve">Register </w:t>
      </w:r>
      <w:proofErr w:type="gramStart"/>
      <w:r>
        <w:rPr>
          <w:rFonts w:ascii="Segoe UI" w:hAnsi="Segoe UI" w:cs="Segoe UI"/>
          <w:color w:val="0D0D0D"/>
          <w:shd w:val="clear" w:color="auto" w:fill="FFFFFF"/>
        </w:rPr>
        <w:t>signing</w:t>
      </w:r>
      <w:proofErr w:type="gramEnd"/>
    </w:p>
    <w:p w14:paraId="0D86732C" w14:textId="77777777" w:rsidR="006138CE" w:rsidRDefault="006138CE" w:rsidP="179103B0">
      <w:pPr>
        <w:rPr>
          <w:rFonts w:ascii="Segoe UI" w:hAnsi="Segoe UI" w:cs="Segoe UI"/>
          <w:color w:val="0D0D0D" w:themeColor="text1" w:themeTint="F2"/>
        </w:rPr>
      </w:pPr>
      <w:r>
        <w:rPr>
          <w:rFonts w:ascii="Segoe UI" w:hAnsi="Segoe UI" w:cs="Segoe UI"/>
          <w:color w:val="0D0D0D"/>
          <w:shd w:val="clear" w:color="auto" w:fill="FFFFFF"/>
        </w:rPr>
        <w:t>Arrival at Reception</w:t>
      </w:r>
    </w:p>
    <w:p w14:paraId="79FD1335" w14:textId="77777777" w:rsidR="006138CE" w:rsidRDefault="006138CE" w:rsidP="179103B0">
      <w:pPr>
        <w:rPr>
          <w:rFonts w:ascii="Segoe UI" w:hAnsi="Segoe UI" w:cs="Segoe UI"/>
          <w:color w:val="0D0D0D" w:themeColor="text1" w:themeTint="F2"/>
        </w:rPr>
      </w:pPr>
      <w:r>
        <w:rPr>
          <w:rFonts w:ascii="Segoe UI" w:hAnsi="Segoe UI" w:cs="Segoe UI"/>
          <w:color w:val="0D0D0D"/>
          <w:shd w:val="clear" w:color="auto" w:fill="FFFFFF"/>
        </w:rPr>
        <w:t>Speeches</w:t>
      </w:r>
    </w:p>
    <w:p w14:paraId="7CD6C93E" w14:textId="77777777" w:rsidR="006138CE" w:rsidRDefault="006138CE" w:rsidP="179103B0">
      <w:pPr>
        <w:rPr>
          <w:rFonts w:ascii="Segoe UI" w:hAnsi="Segoe UI" w:cs="Segoe UI"/>
          <w:color w:val="0D0D0D" w:themeColor="text1" w:themeTint="F2"/>
        </w:rPr>
      </w:pPr>
      <w:r>
        <w:rPr>
          <w:rFonts w:ascii="Segoe UI" w:hAnsi="Segoe UI" w:cs="Segoe UI"/>
          <w:color w:val="0D0D0D"/>
          <w:shd w:val="clear" w:color="auto" w:fill="FFFFFF"/>
        </w:rPr>
        <w:t xml:space="preserve">Cake Cutting and First dance. </w:t>
      </w:r>
    </w:p>
    <w:p w14:paraId="56F34C6E" w14:textId="77777777" w:rsidR="006138CE" w:rsidRDefault="006138CE" w:rsidP="179103B0">
      <w:pPr>
        <w:rPr>
          <w:rFonts w:ascii="Segoe UI" w:hAnsi="Segoe UI" w:cs="Segoe UI"/>
          <w:color w:val="0D0D0D"/>
          <w:shd w:val="clear" w:color="auto" w:fill="FFFFFF"/>
        </w:rPr>
      </w:pPr>
      <w:r>
        <w:rPr>
          <w:rFonts w:ascii="Segoe UI" w:hAnsi="Segoe UI" w:cs="Segoe UI"/>
          <w:color w:val="0D0D0D"/>
          <w:shd w:val="clear" w:color="auto" w:fill="FFFFFF"/>
        </w:rPr>
        <w:t xml:space="preserve">A </w:t>
      </w:r>
      <w:r w:rsidR="00B435F1">
        <w:rPr>
          <w:rFonts w:ascii="Segoe UI" w:hAnsi="Segoe UI" w:cs="Segoe UI"/>
          <w:color w:val="0D0D0D"/>
          <w:shd w:val="clear" w:color="auto" w:fill="FFFFFF"/>
        </w:rPr>
        <w:t>20 -</w:t>
      </w:r>
      <w:r>
        <w:rPr>
          <w:rFonts w:ascii="Segoe UI" w:hAnsi="Segoe UI" w:cs="Segoe UI"/>
          <w:color w:val="0D0D0D"/>
          <w:shd w:val="clear" w:color="auto" w:fill="FFFFFF"/>
        </w:rPr>
        <w:t xml:space="preserve">30mins film. </w:t>
      </w:r>
    </w:p>
    <w:p w14:paraId="4EC7EA02" w14:textId="77777777" w:rsidR="00A704CD" w:rsidRDefault="00A704CD" w:rsidP="003F5A3F"/>
    <w:p w14:paraId="66692498" w14:textId="77777777" w:rsidR="00B435F1" w:rsidRPr="00B435F1" w:rsidRDefault="00B435F1" w:rsidP="00B435F1">
      <w:r w:rsidRPr="00B435F1">
        <w:t>(Book This Package)</w:t>
      </w:r>
    </w:p>
    <w:p w14:paraId="6AADBB33" w14:textId="77777777" w:rsidR="00B435F1" w:rsidRDefault="00B435F1" w:rsidP="003F5A3F"/>
    <w:p w14:paraId="25F38785" w14:textId="77777777" w:rsidR="006138CE" w:rsidRDefault="006138CE" w:rsidP="003F5A3F"/>
    <w:p w14:paraId="0AA2B3B0" w14:textId="77777777" w:rsidR="00A704CD" w:rsidRDefault="00A704CD" w:rsidP="003F5A3F">
      <w:pPr>
        <w:rPr>
          <w:b/>
          <w:bCs/>
        </w:rPr>
      </w:pPr>
      <w:r w:rsidRPr="006138CE">
        <w:rPr>
          <w:b/>
          <w:bCs/>
        </w:rPr>
        <w:t>Porsche (Package)</w:t>
      </w:r>
    </w:p>
    <w:p w14:paraId="1ED42D86" w14:textId="77777777" w:rsidR="006138CE" w:rsidRDefault="006138CE" w:rsidP="003F5A3F">
      <w:pPr>
        <w:rPr>
          <w:b/>
          <w:bCs/>
        </w:rPr>
      </w:pPr>
    </w:p>
    <w:p w14:paraId="4CE32533" w14:textId="77777777" w:rsidR="006138CE" w:rsidRDefault="006138CE" w:rsidP="179103B0">
      <w:pPr>
        <w:rPr>
          <w:b/>
          <w:bCs/>
        </w:rPr>
      </w:pPr>
      <w:r>
        <w:rPr>
          <w:rFonts w:ascii="Segoe UI" w:hAnsi="Segoe UI" w:cs="Segoe UI"/>
          <w:color w:val="0D0D0D"/>
          <w:shd w:val="clear" w:color="auto" w:fill="FFFFFF"/>
        </w:rPr>
        <w:t xml:space="preserve">The </w:t>
      </w:r>
      <w:r w:rsidR="00A26D57">
        <w:rPr>
          <w:rFonts w:ascii="Segoe UI" w:hAnsi="Segoe UI" w:cs="Segoe UI"/>
          <w:color w:val="0D0D0D"/>
          <w:shd w:val="clear" w:color="auto" w:fill="FFFFFF"/>
        </w:rPr>
        <w:t>Porsche</w:t>
      </w:r>
      <w:r>
        <w:rPr>
          <w:rFonts w:ascii="Segoe UI" w:hAnsi="Segoe UI" w:cs="Segoe UI"/>
          <w:color w:val="0D0D0D"/>
          <w:shd w:val="clear" w:color="auto" w:fill="FFFFFF"/>
        </w:rPr>
        <w:t xml:space="preserve"> Package offers a comprehensive and cinematic retelling of your entire wedding celebration. This popular package provides a combination of a full-length film (40-50mins) and a 3-minute highlight </w:t>
      </w:r>
      <w:r w:rsidR="179103B0" w:rsidRPr="179103B0">
        <w:rPr>
          <w:rFonts w:ascii="Segoe UI" w:eastAsia="Segoe UI" w:hAnsi="Segoe UI" w:cs="Segoe UI"/>
          <w:color w:val="0D0D0D" w:themeColor="text1" w:themeTint="F2"/>
        </w:rPr>
        <w:t>making it an ideal choice for couples looking for complete coverage and memorable storytelling.</w:t>
      </w:r>
    </w:p>
    <w:p w14:paraId="41170638" w14:textId="77777777" w:rsidR="006138CE" w:rsidRDefault="006138CE" w:rsidP="179103B0">
      <w:pPr>
        <w:rPr>
          <w:rFonts w:ascii="Segoe UI" w:eastAsia="Segoe UI" w:hAnsi="Segoe UI" w:cs="Segoe UI"/>
          <w:color w:val="0D0D0D" w:themeColor="text1" w:themeTint="F2"/>
        </w:rPr>
      </w:pPr>
    </w:p>
    <w:p w14:paraId="2B567361" w14:textId="77777777" w:rsidR="006138CE" w:rsidRDefault="006138CE" w:rsidP="179103B0">
      <w:pPr>
        <w:rPr>
          <w:rFonts w:ascii="Segoe UI" w:hAnsi="Segoe UI" w:cs="Segoe UI"/>
          <w:b/>
          <w:bCs/>
          <w:color w:val="0D0D0D" w:themeColor="text1" w:themeTint="F2"/>
        </w:rPr>
      </w:pPr>
      <w:r w:rsidRPr="179103B0">
        <w:rPr>
          <w:rFonts w:ascii="Segoe UI" w:hAnsi="Segoe UI" w:cs="Segoe UI"/>
          <w:b/>
          <w:bCs/>
          <w:color w:val="0D0D0D"/>
          <w:shd w:val="clear" w:color="auto" w:fill="FFFFFF"/>
        </w:rPr>
        <w:t>What's Included:</w:t>
      </w:r>
    </w:p>
    <w:p w14:paraId="2E950C55" w14:textId="77777777" w:rsidR="006138CE" w:rsidRDefault="179103B0" w:rsidP="179103B0">
      <w:pPr>
        <w:rPr>
          <w:b/>
          <w:bCs/>
        </w:rPr>
      </w:pPr>
      <w:r w:rsidRPr="179103B0">
        <w:rPr>
          <w:rFonts w:ascii="Segoe UI" w:hAnsi="Segoe UI" w:cs="Segoe UI"/>
          <w:color w:val="0D0D0D" w:themeColor="text1" w:themeTint="F2"/>
        </w:rPr>
        <w:t>2 videographers</w:t>
      </w:r>
    </w:p>
    <w:p w14:paraId="2706E648" w14:textId="77777777" w:rsidR="006138CE" w:rsidRDefault="006138CE" w:rsidP="179103B0">
      <w:pPr>
        <w:rPr>
          <w:b/>
          <w:bCs/>
        </w:rPr>
      </w:pPr>
      <w:r>
        <w:rPr>
          <w:rFonts w:ascii="Segoe UI" w:hAnsi="Segoe UI" w:cs="Segoe UI"/>
          <w:color w:val="0D0D0D"/>
          <w:shd w:val="clear" w:color="auto" w:fill="FFFFFF"/>
        </w:rPr>
        <w:t>Bride &amp; Groom prep</w:t>
      </w:r>
    </w:p>
    <w:p w14:paraId="4EBD23FC" w14:textId="77777777" w:rsidR="006138CE" w:rsidRDefault="009B3D1A" w:rsidP="179103B0">
      <w:pPr>
        <w:rPr>
          <w:b/>
          <w:bCs/>
        </w:rPr>
      </w:pPr>
      <w:r>
        <w:rPr>
          <w:rFonts w:ascii="Segoe UI" w:hAnsi="Segoe UI" w:cs="Segoe UI"/>
          <w:color w:val="0D0D0D"/>
          <w:shd w:val="clear" w:color="auto" w:fill="FFFFFF"/>
        </w:rPr>
        <w:t>Ceremony</w:t>
      </w:r>
    </w:p>
    <w:p w14:paraId="491A4D7E" w14:textId="77777777" w:rsidR="006138CE" w:rsidRDefault="009B3D1A" w:rsidP="179103B0">
      <w:pPr>
        <w:rPr>
          <w:b/>
          <w:bCs/>
        </w:rPr>
      </w:pPr>
      <w:r>
        <w:rPr>
          <w:rFonts w:ascii="Segoe UI" w:hAnsi="Segoe UI" w:cs="Segoe UI"/>
          <w:color w:val="0D0D0D"/>
          <w:shd w:val="clear" w:color="auto" w:fill="FFFFFF"/>
        </w:rPr>
        <w:t>Reception arrival</w:t>
      </w:r>
    </w:p>
    <w:p w14:paraId="111BB78A" w14:textId="77777777" w:rsidR="006138CE" w:rsidRDefault="009B3D1A" w:rsidP="179103B0">
      <w:pPr>
        <w:rPr>
          <w:b/>
          <w:bCs/>
        </w:rPr>
      </w:pPr>
      <w:r>
        <w:rPr>
          <w:rFonts w:ascii="Segoe UI" w:hAnsi="Segoe UI" w:cs="Segoe UI"/>
          <w:color w:val="0D0D0D"/>
          <w:shd w:val="clear" w:color="auto" w:fill="FFFFFF"/>
        </w:rPr>
        <w:t>Speeches</w:t>
      </w:r>
    </w:p>
    <w:p w14:paraId="6F5CD7A9" w14:textId="77777777" w:rsidR="006138CE" w:rsidRDefault="009B3D1A" w:rsidP="179103B0">
      <w:pPr>
        <w:rPr>
          <w:b/>
          <w:bCs/>
        </w:rPr>
      </w:pPr>
      <w:r>
        <w:rPr>
          <w:rFonts w:ascii="Segoe UI" w:hAnsi="Segoe UI" w:cs="Segoe UI"/>
          <w:color w:val="0D0D0D"/>
          <w:shd w:val="clear" w:color="auto" w:fill="FFFFFF"/>
        </w:rPr>
        <w:t>Cake cutting</w:t>
      </w:r>
      <w:r w:rsidR="005D06D2">
        <w:rPr>
          <w:rFonts w:ascii="Segoe UI" w:hAnsi="Segoe UI" w:cs="Segoe UI"/>
          <w:color w:val="0D0D0D"/>
          <w:shd w:val="clear" w:color="auto" w:fill="FFFFFF"/>
        </w:rPr>
        <w:t xml:space="preserve"> &amp;</w:t>
      </w:r>
      <w:r>
        <w:rPr>
          <w:rFonts w:ascii="Segoe UI" w:hAnsi="Segoe UI" w:cs="Segoe UI"/>
          <w:color w:val="0D0D0D"/>
          <w:shd w:val="clear" w:color="auto" w:fill="FFFFFF"/>
        </w:rPr>
        <w:t xml:space="preserve"> First </w:t>
      </w:r>
      <w:r w:rsidR="005D06D2">
        <w:rPr>
          <w:rFonts w:ascii="Segoe UI" w:hAnsi="Segoe UI" w:cs="Segoe UI"/>
          <w:color w:val="0D0D0D"/>
          <w:shd w:val="clear" w:color="auto" w:fill="FFFFFF"/>
        </w:rPr>
        <w:t>dance.</w:t>
      </w:r>
    </w:p>
    <w:p w14:paraId="57CA66E1" w14:textId="77777777" w:rsidR="006138CE" w:rsidRDefault="009B3D1A" w:rsidP="003F5A3F">
      <w:pPr>
        <w:rPr>
          <w:b/>
          <w:bCs/>
        </w:rPr>
      </w:pPr>
      <w:r>
        <w:rPr>
          <w:rFonts w:ascii="Segoe UI" w:hAnsi="Segoe UI" w:cs="Segoe UI"/>
          <w:color w:val="0D0D0D"/>
          <w:shd w:val="clear" w:color="auto" w:fill="FFFFFF"/>
        </w:rPr>
        <w:t xml:space="preserve">10 hours of coverage </w:t>
      </w:r>
    </w:p>
    <w:p w14:paraId="0AD9A294" w14:textId="77777777" w:rsidR="006138CE" w:rsidRDefault="006138CE" w:rsidP="003F5A3F">
      <w:pPr>
        <w:rPr>
          <w:b/>
          <w:bCs/>
        </w:rPr>
      </w:pPr>
    </w:p>
    <w:p w14:paraId="5A3EBD43" w14:textId="77777777" w:rsidR="00B435F1" w:rsidRPr="00B435F1" w:rsidRDefault="00B435F1" w:rsidP="003F5A3F">
      <w:r w:rsidRPr="00B435F1">
        <w:t>(Book This Package)</w:t>
      </w:r>
    </w:p>
    <w:p w14:paraId="33EFA7B4" w14:textId="77777777" w:rsidR="00B435F1" w:rsidRPr="006138CE" w:rsidRDefault="00B435F1" w:rsidP="003F5A3F">
      <w:pPr>
        <w:rPr>
          <w:b/>
          <w:bCs/>
        </w:rPr>
      </w:pPr>
    </w:p>
    <w:p w14:paraId="0C01819B" w14:textId="77777777" w:rsidR="00A704CD" w:rsidRDefault="00A704CD" w:rsidP="003F5A3F"/>
    <w:p w14:paraId="40010253" w14:textId="77777777" w:rsidR="00F45A1D" w:rsidRDefault="00F45A1D" w:rsidP="003F5A3F"/>
    <w:p w14:paraId="30520665" w14:textId="77777777" w:rsidR="00F45A1D" w:rsidRDefault="00F45A1D" w:rsidP="003F5A3F"/>
    <w:p w14:paraId="1574417B" w14:textId="77777777" w:rsidR="00F45A1D" w:rsidRDefault="00F45A1D" w:rsidP="003F5A3F"/>
    <w:p w14:paraId="3F5EFD51" w14:textId="77777777" w:rsidR="00F45A1D" w:rsidRDefault="00F45A1D" w:rsidP="003F5A3F"/>
    <w:p w14:paraId="4EAEE985" w14:textId="77777777" w:rsidR="00F45A1D" w:rsidRDefault="00F45A1D" w:rsidP="003F5A3F"/>
    <w:p w14:paraId="15B775AE" w14:textId="77777777" w:rsidR="00F45A1D" w:rsidRDefault="00F45A1D" w:rsidP="003F5A3F"/>
    <w:p w14:paraId="01B6EC01" w14:textId="77777777" w:rsidR="00F45A1D" w:rsidRDefault="00F45A1D" w:rsidP="003F5A3F"/>
    <w:p w14:paraId="30D5C949" w14:textId="77777777" w:rsidR="00A704CD" w:rsidRDefault="00A704CD" w:rsidP="003F5A3F">
      <w:pPr>
        <w:rPr>
          <w:b/>
          <w:bCs/>
        </w:rPr>
      </w:pPr>
      <w:r w:rsidRPr="00B435F1">
        <w:rPr>
          <w:b/>
          <w:bCs/>
        </w:rPr>
        <w:lastRenderedPageBreak/>
        <w:t xml:space="preserve">Bentley (package) </w:t>
      </w:r>
    </w:p>
    <w:p w14:paraId="1497D548" w14:textId="77777777" w:rsidR="00B435F1" w:rsidRDefault="00B435F1" w:rsidP="003F5A3F">
      <w:pPr>
        <w:rPr>
          <w:b/>
          <w:bCs/>
        </w:rPr>
      </w:pPr>
    </w:p>
    <w:p w14:paraId="1FDDE3E1" w14:textId="77777777" w:rsidR="00BC4E66" w:rsidRDefault="00BC4E66" w:rsidP="179103B0">
      <w:pPr>
        <w:rPr>
          <w:rFonts w:ascii="Segoe UI" w:hAnsi="Segoe UI" w:cs="Segoe UI"/>
          <w:color w:val="0D0D0D" w:themeColor="text1" w:themeTint="F2"/>
        </w:rPr>
      </w:pPr>
      <w:r>
        <w:rPr>
          <w:rFonts w:ascii="Segoe UI" w:hAnsi="Segoe UI" w:cs="Segoe UI"/>
          <w:color w:val="0D0D0D"/>
          <w:shd w:val="clear" w:color="auto" w:fill="FFFFFF"/>
        </w:rPr>
        <w:t>Our Bentley package offers visually compelling film that seamlessly combines creative direction</w:t>
      </w:r>
      <w:r w:rsidR="179103B0" w:rsidRPr="179103B0">
        <w:rPr>
          <w:rFonts w:ascii="Segoe UI" w:hAnsi="Segoe UI" w:cs="Segoe UI"/>
          <w:color w:val="0D0D0D" w:themeColor="text1" w:themeTint="F2"/>
        </w:rPr>
        <w:t xml:space="preserve"> focusing on the essence and candid moments </w:t>
      </w:r>
      <w:r w:rsidR="0012496B">
        <w:rPr>
          <w:rFonts w:ascii="Segoe UI" w:hAnsi="Segoe UI" w:cs="Segoe UI"/>
          <w:color w:val="0D0D0D" w:themeColor="text1" w:themeTint="F2"/>
        </w:rPr>
        <w:t>shared</w:t>
      </w:r>
      <w:r w:rsidR="179103B0" w:rsidRPr="179103B0">
        <w:rPr>
          <w:rFonts w:ascii="Segoe UI" w:hAnsi="Segoe UI" w:cs="Segoe UI"/>
          <w:color w:val="0D0D0D" w:themeColor="text1" w:themeTint="F2"/>
        </w:rPr>
        <w:t xml:space="preserve"> during a wedding celebration.</w:t>
      </w:r>
    </w:p>
    <w:p w14:paraId="1E7BF579" w14:textId="77777777" w:rsidR="00BC4E66" w:rsidRDefault="00BC4E66" w:rsidP="179103B0">
      <w:pPr>
        <w:rPr>
          <w:rFonts w:ascii="Segoe UI" w:hAnsi="Segoe UI" w:cs="Segoe UI"/>
          <w:color w:val="0D0D0D" w:themeColor="text1" w:themeTint="F2"/>
        </w:rPr>
      </w:pPr>
      <w:r>
        <w:rPr>
          <w:rFonts w:ascii="Segoe UI" w:hAnsi="Segoe UI" w:cs="Segoe UI"/>
          <w:color w:val="0D0D0D"/>
          <w:shd w:val="clear" w:color="auto" w:fill="FFFFFF"/>
        </w:rPr>
        <w:t xml:space="preserve">With 2 videographers and 3 cameras, nothing will be missed as we will capture every detail of the celebration and present it in a documentary style storytelling. </w:t>
      </w:r>
    </w:p>
    <w:p w14:paraId="1484E86B" w14:textId="77777777" w:rsidR="00BC4E66" w:rsidRDefault="00BC4E66" w:rsidP="179103B0">
      <w:pPr>
        <w:rPr>
          <w:rFonts w:ascii="Segoe UI" w:hAnsi="Segoe UI" w:cs="Segoe UI"/>
          <w:color w:val="0D0D0D" w:themeColor="text1" w:themeTint="F2"/>
        </w:rPr>
      </w:pPr>
    </w:p>
    <w:p w14:paraId="49D512F5" w14:textId="77777777" w:rsidR="00BC4E66" w:rsidRDefault="00BC4E66" w:rsidP="179103B0">
      <w:pPr>
        <w:rPr>
          <w:rFonts w:ascii="Segoe UI" w:hAnsi="Segoe UI" w:cs="Segoe UI"/>
          <w:color w:val="0D0D0D" w:themeColor="text1" w:themeTint="F2"/>
        </w:rPr>
      </w:pPr>
      <w:r>
        <w:rPr>
          <w:rFonts w:ascii="Segoe UI" w:hAnsi="Segoe UI" w:cs="Segoe UI"/>
          <w:color w:val="0D0D0D"/>
          <w:shd w:val="clear" w:color="auto" w:fill="FFFFFF"/>
        </w:rPr>
        <w:t>What's Included:</w:t>
      </w:r>
    </w:p>
    <w:p w14:paraId="0E4522CA" w14:textId="77777777" w:rsidR="00BC4E66" w:rsidRDefault="00BC4E66" w:rsidP="179103B0">
      <w:pPr>
        <w:rPr>
          <w:rFonts w:ascii="Segoe UI" w:hAnsi="Segoe UI" w:cs="Segoe UI"/>
          <w:color w:val="0D0D0D" w:themeColor="text1" w:themeTint="F2"/>
        </w:rPr>
      </w:pPr>
      <w:r>
        <w:rPr>
          <w:rFonts w:ascii="Segoe UI" w:hAnsi="Segoe UI" w:cs="Segoe UI"/>
          <w:color w:val="0D0D0D"/>
          <w:shd w:val="clear" w:color="auto" w:fill="FFFFFF"/>
        </w:rPr>
        <w:t xml:space="preserve"> </w:t>
      </w:r>
    </w:p>
    <w:p w14:paraId="0D54546F" w14:textId="77777777" w:rsidR="00BC4E66" w:rsidRDefault="00BC4E66" w:rsidP="179103B0">
      <w:pPr>
        <w:rPr>
          <w:rFonts w:ascii="Segoe UI" w:hAnsi="Segoe UI" w:cs="Segoe UI"/>
          <w:color w:val="0D0D0D" w:themeColor="text1" w:themeTint="F2"/>
        </w:rPr>
      </w:pPr>
      <w:r>
        <w:rPr>
          <w:rFonts w:ascii="Segoe UI" w:hAnsi="Segoe UI" w:cs="Segoe UI"/>
          <w:color w:val="0D0D0D"/>
          <w:shd w:val="clear" w:color="auto" w:fill="FFFFFF"/>
        </w:rPr>
        <w:t>Wedding Prep (Bride &amp; Groom)</w:t>
      </w:r>
      <w:r w:rsidR="006E3A5F">
        <w:rPr>
          <w:rFonts w:ascii="Segoe UI" w:hAnsi="Segoe UI" w:cs="Segoe UI"/>
          <w:color w:val="0D0D0D"/>
          <w:shd w:val="clear" w:color="auto" w:fill="FFFFFF"/>
        </w:rPr>
        <w:t xml:space="preserve">, </w:t>
      </w:r>
    </w:p>
    <w:p w14:paraId="7737F0E0" w14:textId="77777777" w:rsidR="00BC4E66" w:rsidRDefault="00BC4E66" w:rsidP="179103B0">
      <w:pPr>
        <w:rPr>
          <w:rFonts w:ascii="Segoe UI" w:hAnsi="Segoe UI" w:cs="Segoe UI"/>
          <w:color w:val="0D0D0D" w:themeColor="text1" w:themeTint="F2"/>
        </w:rPr>
      </w:pPr>
      <w:r>
        <w:rPr>
          <w:rFonts w:ascii="Segoe UI" w:hAnsi="Segoe UI" w:cs="Segoe UI"/>
          <w:color w:val="0D0D0D"/>
          <w:shd w:val="clear" w:color="auto" w:fill="FFFFFF"/>
        </w:rPr>
        <w:t>Signing of the Register</w:t>
      </w:r>
    </w:p>
    <w:p w14:paraId="3820B750" w14:textId="77777777" w:rsidR="00BC4E66" w:rsidRDefault="00BC4E66" w:rsidP="179103B0">
      <w:pPr>
        <w:rPr>
          <w:rFonts w:ascii="Segoe UI" w:hAnsi="Segoe UI" w:cs="Segoe UI"/>
          <w:color w:val="0D0D0D" w:themeColor="text1" w:themeTint="F2"/>
        </w:rPr>
      </w:pPr>
      <w:r>
        <w:rPr>
          <w:rFonts w:ascii="Segoe UI" w:hAnsi="Segoe UI" w:cs="Segoe UI"/>
          <w:color w:val="0D0D0D"/>
          <w:shd w:val="clear" w:color="auto" w:fill="FFFFFF"/>
        </w:rPr>
        <w:t>Reception Arrival</w:t>
      </w:r>
    </w:p>
    <w:p w14:paraId="5A254E4E" w14:textId="77777777" w:rsidR="00BC4E66" w:rsidRDefault="00BC4E66" w:rsidP="179103B0">
      <w:pPr>
        <w:rPr>
          <w:rFonts w:ascii="Segoe UI" w:hAnsi="Segoe UI" w:cs="Segoe UI"/>
          <w:color w:val="0D0D0D" w:themeColor="text1" w:themeTint="F2"/>
        </w:rPr>
      </w:pPr>
      <w:r>
        <w:rPr>
          <w:rFonts w:ascii="Segoe UI" w:hAnsi="Segoe UI" w:cs="Segoe UI"/>
          <w:color w:val="0D0D0D"/>
          <w:shd w:val="clear" w:color="auto" w:fill="FFFFFF"/>
        </w:rPr>
        <w:t>Speeches</w:t>
      </w:r>
    </w:p>
    <w:p w14:paraId="6439E2CC" w14:textId="77777777" w:rsidR="00BC4E66" w:rsidRDefault="00BC4E66" w:rsidP="179103B0">
      <w:pPr>
        <w:rPr>
          <w:rFonts w:ascii="Segoe UI" w:hAnsi="Segoe UI" w:cs="Segoe UI"/>
          <w:color w:val="0D0D0D" w:themeColor="text1" w:themeTint="F2"/>
        </w:rPr>
      </w:pPr>
      <w:r>
        <w:rPr>
          <w:rFonts w:ascii="Segoe UI" w:hAnsi="Segoe UI" w:cs="Segoe UI"/>
          <w:color w:val="0D0D0D"/>
          <w:shd w:val="clear" w:color="auto" w:fill="FFFFFF"/>
        </w:rPr>
        <w:t>Cake Cutting and the First Dance ensuring nothing is misse</w:t>
      </w:r>
      <w:r w:rsidR="006E3A5F">
        <w:rPr>
          <w:rFonts w:ascii="Segoe UI" w:hAnsi="Segoe UI" w:cs="Segoe UI"/>
          <w:color w:val="0D0D0D"/>
          <w:shd w:val="clear" w:color="auto" w:fill="FFFFFF"/>
        </w:rPr>
        <w:t>d</w:t>
      </w:r>
      <w:r>
        <w:rPr>
          <w:rFonts w:ascii="Segoe UI" w:hAnsi="Segoe UI" w:cs="Segoe UI"/>
          <w:color w:val="0D0D0D"/>
          <w:shd w:val="clear" w:color="auto" w:fill="FFFFFF"/>
        </w:rPr>
        <w:t>.</w:t>
      </w:r>
      <w:r w:rsidR="006E3A5F">
        <w:rPr>
          <w:rFonts w:ascii="Segoe UI" w:hAnsi="Segoe UI" w:cs="Segoe UI"/>
          <w:color w:val="0D0D0D"/>
          <w:shd w:val="clear" w:color="auto" w:fill="FFFFFF"/>
        </w:rPr>
        <w:t xml:space="preserve"> </w:t>
      </w:r>
    </w:p>
    <w:p w14:paraId="1BBE8B7F" w14:textId="77777777" w:rsidR="00BC4E66" w:rsidRDefault="007019FA" w:rsidP="179103B0">
      <w:pPr>
        <w:rPr>
          <w:rFonts w:ascii="Segoe UI" w:hAnsi="Segoe UI" w:cs="Segoe UI"/>
          <w:color w:val="0D0D0D" w:themeColor="text1" w:themeTint="F2"/>
        </w:rPr>
      </w:pPr>
      <w:r>
        <w:rPr>
          <w:rFonts w:ascii="Segoe UI" w:hAnsi="Segoe UI" w:cs="Segoe UI"/>
          <w:color w:val="0D0D0D"/>
          <w:shd w:val="clear" w:color="auto" w:fill="FFFFFF"/>
        </w:rPr>
        <w:t xml:space="preserve">11 hours coverage </w:t>
      </w:r>
    </w:p>
    <w:p w14:paraId="77FA4360" w14:textId="77777777" w:rsidR="00BC4E66" w:rsidRDefault="006E3A5F" w:rsidP="179103B0">
      <w:pPr>
        <w:rPr>
          <w:rFonts w:ascii="Segoe UI" w:hAnsi="Segoe UI" w:cs="Segoe UI"/>
          <w:color w:val="0D0D0D" w:themeColor="text1" w:themeTint="F2"/>
        </w:rPr>
      </w:pPr>
      <w:r>
        <w:rPr>
          <w:rFonts w:ascii="Segoe UI" w:hAnsi="Segoe UI" w:cs="Segoe UI"/>
          <w:color w:val="0D0D0D"/>
          <w:shd w:val="clear" w:color="auto" w:fill="FFFFFF"/>
        </w:rPr>
        <w:t>Drone Footage</w:t>
      </w:r>
    </w:p>
    <w:p w14:paraId="56F7BB93" w14:textId="77777777" w:rsidR="00BC4E66" w:rsidRDefault="006E3A5F" w:rsidP="179103B0">
      <w:pPr>
        <w:rPr>
          <w:rFonts w:ascii="Segoe UI" w:hAnsi="Segoe UI" w:cs="Segoe UI"/>
          <w:color w:val="0D0D0D" w:themeColor="text1" w:themeTint="F2"/>
        </w:rPr>
      </w:pPr>
      <w:r>
        <w:rPr>
          <w:rFonts w:ascii="Segoe UI" w:hAnsi="Segoe UI" w:cs="Segoe UI"/>
          <w:color w:val="0D0D0D"/>
          <w:shd w:val="clear" w:color="auto" w:fill="FFFFFF"/>
        </w:rPr>
        <w:t>3 cameras 2 Videographers</w:t>
      </w:r>
      <w:r w:rsidR="00BC4E66">
        <w:rPr>
          <w:rFonts w:ascii="Segoe UI" w:hAnsi="Segoe UI" w:cs="Segoe UI"/>
          <w:color w:val="0D0D0D"/>
          <w:shd w:val="clear" w:color="auto" w:fill="FFFFFF"/>
        </w:rPr>
        <w:t xml:space="preserve"> </w:t>
      </w:r>
    </w:p>
    <w:p w14:paraId="78E3E06C" w14:textId="77777777" w:rsidR="00BC4E66" w:rsidRDefault="007019FA" w:rsidP="179103B0">
      <w:pPr>
        <w:rPr>
          <w:rFonts w:ascii="Segoe UI" w:hAnsi="Segoe UI" w:cs="Segoe UI"/>
          <w:color w:val="0D0D0D" w:themeColor="text1" w:themeTint="F2"/>
        </w:rPr>
      </w:pPr>
      <w:r>
        <w:rPr>
          <w:rFonts w:ascii="Segoe UI" w:hAnsi="Segoe UI" w:cs="Segoe UI"/>
          <w:color w:val="0D0D0D"/>
          <w:shd w:val="clear" w:color="auto" w:fill="FFFFFF"/>
        </w:rPr>
        <w:t xml:space="preserve">3-5 mins highlights </w:t>
      </w:r>
    </w:p>
    <w:p w14:paraId="59259042" w14:textId="77777777" w:rsidR="00BC4E66" w:rsidRDefault="007019FA" w:rsidP="179103B0">
      <w:pPr>
        <w:rPr>
          <w:rFonts w:ascii="Segoe UI" w:hAnsi="Segoe UI" w:cs="Segoe UI"/>
          <w:color w:val="0D0D0D" w:themeColor="text1" w:themeTint="F2"/>
        </w:rPr>
      </w:pPr>
      <w:r>
        <w:rPr>
          <w:rFonts w:ascii="Segoe UI" w:hAnsi="Segoe UI" w:cs="Segoe UI"/>
          <w:color w:val="0D0D0D"/>
          <w:shd w:val="clear" w:color="auto" w:fill="FFFFFF"/>
        </w:rPr>
        <w:t>50 -60 mins film.</w:t>
      </w:r>
    </w:p>
    <w:p w14:paraId="111C2C17" w14:textId="77777777" w:rsidR="000301B4" w:rsidRDefault="000301B4" w:rsidP="003F5A3F"/>
    <w:p w14:paraId="59CCB5E9" w14:textId="77777777" w:rsidR="00F45A1D" w:rsidRDefault="00F45A1D" w:rsidP="003F5A3F"/>
    <w:p w14:paraId="00D4285B" w14:textId="77777777" w:rsidR="003F5A3F" w:rsidRPr="00F45A1D" w:rsidRDefault="003F5A3F" w:rsidP="003F5A3F">
      <w:pPr>
        <w:rPr>
          <w:b/>
          <w:bCs/>
        </w:rPr>
      </w:pPr>
      <w:r w:rsidRPr="00F45A1D">
        <w:rPr>
          <w:b/>
          <w:bCs/>
        </w:rPr>
        <w:t>Contact Us</w:t>
      </w:r>
    </w:p>
    <w:p w14:paraId="661CCECC" w14:textId="77777777" w:rsidR="007F4D65" w:rsidRDefault="007F4D65" w:rsidP="003F5A3F">
      <w:r>
        <w:t>(Should include a picture</w:t>
      </w:r>
      <w:r w:rsidR="00F3236B">
        <w:t xml:space="preserve">) here are the details </w:t>
      </w:r>
      <w:proofErr w:type="gramStart"/>
      <w:r w:rsidR="00F3236B">
        <w:t>below</w:t>
      </w:r>
      <w:proofErr w:type="gramEnd"/>
    </w:p>
    <w:p w14:paraId="7A365A99" w14:textId="77777777" w:rsidR="006639FD" w:rsidRDefault="006639FD" w:rsidP="003F5A3F"/>
    <w:p w14:paraId="123E99DE" w14:textId="77777777" w:rsidR="006639FD" w:rsidRDefault="006639FD" w:rsidP="003F5A3F">
      <w:r>
        <w:t xml:space="preserve">Wedding Enquires </w:t>
      </w:r>
    </w:p>
    <w:p w14:paraId="06A19DE9" w14:textId="77777777" w:rsidR="006639FD" w:rsidRDefault="006639FD" w:rsidP="003F5A3F">
      <w:r>
        <w:t>75 Bembridge Place</w:t>
      </w:r>
    </w:p>
    <w:p w14:paraId="0133B955" w14:textId="77777777" w:rsidR="006639FD" w:rsidRDefault="006639FD" w:rsidP="003F5A3F">
      <w:r>
        <w:t>Essex, SS13 3LN</w:t>
      </w:r>
    </w:p>
    <w:p w14:paraId="3859A282" w14:textId="77777777" w:rsidR="006639FD" w:rsidRDefault="006639FD" w:rsidP="003F5A3F">
      <w:r>
        <w:t>Tell: +447 301613080</w:t>
      </w:r>
    </w:p>
    <w:p w14:paraId="61BC2AA5" w14:textId="77777777" w:rsidR="006639FD" w:rsidRDefault="006639FD" w:rsidP="003F5A3F">
      <w:r>
        <w:t xml:space="preserve">Email: </w:t>
      </w:r>
      <w:hyperlink r:id="rId4" w:history="1">
        <w:r w:rsidRPr="00D75263">
          <w:rPr>
            <w:rStyle w:val="Hyperlink"/>
          </w:rPr>
          <w:t>info@micollifilms.com</w:t>
        </w:r>
      </w:hyperlink>
    </w:p>
    <w:p w14:paraId="0ABCE3F2" w14:textId="77777777" w:rsidR="006639FD" w:rsidRDefault="006639FD" w:rsidP="003F5A3F"/>
    <w:p w14:paraId="0B8172E4" w14:textId="77777777" w:rsidR="006639FD" w:rsidRDefault="006639FD" w:rsidP="003F5A3F"/>
    <w:p w14:paraId="08AEF160" w14:textId="6F1886F0" w:rsidR="00F45A1D" w:rsidRDefault="006639FD" w:rsidP="00245930">
      <w:r>
        <w:t xml:space="preserve">Remove X(Twitter) replace with </w:t>
      </w:r>
      <w:proofErr w:type="gramStart"/>
      <w:r>
        <w:t>TikTok</w:t>
      </w:r>
      <w:proofErr w:type="gramEnd"/>
      <w:r>
        <w:t xml:space="preserve"> </w:t>
      </w:r>
    </w:p>
    <w:p w14:paraId="43C22B3E" w14:textId="77777777" w:rsidR="00F45A1D" w:rsidRDefault="00F45A1D" w:rsidP="00245930"/>
    <w:p w14:paraId="5F5A0551" w14:textId="77777777" w:rsidR="00F45A1D" w:rsidRDefault="00F45A1D" w:rsidP="00245930"/>
    <w:p w14:paraId="379C126D" w14:textId="77777777" w:rsidR="00F45A1D" w:rsidRDefault="00F45A1D" w:rsidP="00245930"/>
    <w:p w14:paraId="1ACACC42" w14:textId="4556C2A6" w:rsidR="00F45A1D" w:rsidRDefault="00F45A1D" w:rsidP="00245930">
      <w:pPr>
        <w:rPr>
          <w:b/>
          <w:bCs/>
        </w:rPr>
      </w:pPr>
      <w:r w:rsidRPr="00F45A1D">
        <w:rPr>
          <w:b/>
          <w:bCs/>
        </w:rPr>
        <w:t>The man behind the camera</w:t>
      </w:r>
    </w:p>
    <w:p w14:paraId="2A741A1A" w14:textId="77777777" w:rsidR="005F20F1" w:rsidRDefault="005F20F1" w:rsidP="00245930">
      <w:pPr>
        <w:rPr>
          <w:b/>
          <w:bCs/>
        </w:rPr>
      </w:pPr>
    </w:p>
    <w:p w14:paraId="5BAE540C" w14:textId="2792B567" w:rsidR="005F20F1" w:rsidRPr="005F20F1" w:rsidRDefault="005F20F1" w:rsidP="00245930">
      <w:r w:rsidRPr="005F20F1">
        <w:t>My passion to capture essence and moments through my camera has shaped a career where the joy of my clients, especially brides and grooms, stands as the most rewarding aspect. My focus on details, expressions, emotions, and the environment allows me to create deeply emotive and memorable images. Turning my passion into a profession has not only fulfilled me, but also significantly impacted the lives of those who watch my videos and have use my services.</w:t>
      </w:r>
    </w:p>
    <w:sectPr w:rsidR="005F20F1" w:rsidRPr="005F20F1" w:rsidSect="004672C5">
      <w:pgSz w:w="11906" w:h="16838"/>
      <w:pgMar w:top="1510" w:right="1440" w:bottom="103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1D"/>
    <w:rsid w:val="000301B4"/>
    <w:rsid w:val="00032ED6"/>
    <w:rsid w:val="0012496B"/>
    <w:rsid w:val="002009D5"/>
    <w:rsid w:val="00245930"/>
    <w:rsid w:val="00292D88"/>
    <w:rsid w:val="0029307F"/>
    <w:rsid w:val="0036223F"/>
    <w:rsid w:val="00381B54"/>
    <w:rsid w:val="003E19C2"/>
    <w:rsid w:val="003F5A3F"/>
    <w:rsid w:val="00452DE0"/>
    <w:rsid w:val="004672C5"/>
    <w:rsid w:val="004674A9"/>
    <w:rsid w:val="00467CDF"/>
    <w:rsid w:val="00526E77"/>
    <w:rsid w:val="00572165"/>
    <w:rsid w:val="005D06D2"/>
    <w:rsid w:val="005F20F1"/>
    <w:rsid w:val="006138CE"/>
    <w:rsid w:val="006639FD"/>
    <w:rsid w:val="006E3A5F"/>
    <w:rsid w:val="007019FA"/>
    <w:rsid w:val="00704D62"/>
    <w:rsid w:val="0072353B"/>
    <w:rsid w:val="007E0DAE"/>
    <w:rsid w:val="007F4D65"/>
    <w:rsid w:val="008565A6"/>
    <w:rsid w:val="009576B3"/>
    <w:rsid w:val="009B3D1A"/>
    <w:rsid w:val="009C3704"/>
    <w:rsid w:val="00A26D57"/>
    <w:rsid w:val="00A42717"/>
    <w:rsid w:val="00A704CD"/>
    <w:rsid w:val="00B321CA"/>
    <w:rsid w:val="00B435F1"/>
    <w:rsid w:val="00BA3AE0"/>
    <w:rsid w:val="00BC4E66"/>
    <w:rsid w:val="00BE152A"/>
    <w:rsid w:val="00BF4D90"/>
    <w:rsid w:val="00BF648B"/>
    <w:rsid w:val="00CC65FB"/>
    <w:rsid w:val="00CF4DBB"/>
    <w:rsid w:val="00D105FA"/>
    <w:rsid w:val="00E22A5D"/>
    <w:rsid w:val="00E64FF2"/>
    <w:rsid w:val="00F3236B"/>
    <w:rsid w:val="00F45A1D"/>
    <w:rsid w:val="00FA161D"/>
    <w:rsid w:val="00FC490B"/>
    <w:rsid w:val="00FD7732"/>
    <w:rsid w:val="17910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D241D4"/>
  <w15:chartTrackingRefBased/>
  <w15:docId w15:val="{7614D8C5-FA72-9C48-A326-E527F994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1CA"/>
  </w:style>
  <w:style w:type="paragraph" w:styleId="Heading1">
    <w:name w:val="heading 1"/>
    <w:basedOn w:val="Normal"/>
    <w:next w:val="Normal"/>
    <w:link w:val="Heading1Char"/>
    <w:uiPriority w:val="9"/>
    <w:qFormat/>
    <w:rsid w:val="00B321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1C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105F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D105FA"/>
  </w:style>
  <w:style w:type="character" w:styleId="Hyperlink">
    <w:name w:val="Hyperlink"/>
    <w:basedOn w:val="DefaultParagraphFont"/>
    <w:uiPriority w:val="99"/>
    <w:unhideWhenUsed/>
    <w:rsid w:val="006639FD"/>
    <w:rPr>
      <w:color w:val="0563C1" w:themeColor="hyperlink"/>
      <w:u w:val="single"/>
    </w:rPr>
  </w:style>
  <w:style w:type="character" w:styleId="UnresolvedMention">
    <w:name w:val="Unresolved Mention"/>
    <w:basedOn w:val="DefaultParagraphFont"/>
    <w:uiPriority w:val="99"/>
    <w:semiHidden/>
    <w:unhideWhenUsed/>
    <w:rsid w:val="00663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53226">
      <w:bodyDiv w:val="1"/>
      <w:marLeft w:val="0"/>
      <w:marRight w:val="0"/>
      <w:marTop w:val="0"/>
      <w:marBottom w:val="0"/>
      <w:divBdr>
        <w:top w:val="none" w:sz="0" w:space="0" w:color="auto"/>
        <w:left w:val="none" w:sz="0" w:space="0" w:color="auto"/>
        <w:bottom w:val="none" w:sz="0" w:space="0" w:color="auto"/>
        <w:right w:val="none" w:sz="0" w:space="0" w:color="auto"/>
      </w:divBdr>
    </w:div>
    <w:div w:id="111039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micollifilm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ollifilms/Downloads/Micolli%20Webs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Micolli Website.dotx</Template>
  <TotalTime>26</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MICOLLI FILMS </dc:creator>
  <cp:keywords/>
  <dc:description/>
  <cp:lastModifiedBy>Queen Ewere</cp:lastModifiedBy>
  <cp:revision>1</cp:revision>
  <dcterms:created xsi:type="dcterms:W3CDTF">2024-04-29T11:49:00Z</dcterms:created>
  <dcterms:modified xsi:type="dcterms:W3CDTF">2024-04-29T12:17:00Z</dcterms:modified>
</cp:coreProperties>
</file>